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7CB" w:rsidRPr="00C07491" w:rsidRDefault="00A4719B">
      <w:pPr>
        <w:pStyle w:val="Date"/>
        <w:rPr>
          <w:sz w:val="24"/>
          <w:szCs w:val="24"/>
        </w:rPr>
      </w:pPr>
      <w:r w:rsidRPr="00C07491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topMargin">
                  <wp:posOffset>500380</wp:posOffset>
                </wp:positionV>
                <wp:extent cx="6305550" cy="169799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69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332" w:rsidRDefault="008F2332"/>
                          <w:tbl>
                            <w:tblPr>
                              <w:tblW w:w="4993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262"/>
                              <w:gridCol w:w="2794"/>
                            </w:tblGrid>
                            <w:tr w:rsidR="008F2332" w:rsidTr="00373448">
                              <w:trPr>
                                <w:trHeight w:val="5184"/>
                              </w:trPr>
                              <w:tc>
                                <w:tcPr>
                                  <w:tcW w:w="3613" w:type="pct"/>
                                </w:tcPr>
                                <w:p w:rsidR="003227CB" w:rsidRPr="00C07491" w:rsidRDefault="0016611C" w:rsidP="00C07491">
                                  <w:pPr>
                                    <w:pStyle w:val="Header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07491">
                                    <w:rPr>
                                      <w:sz w:val="24"/>
                                      <w:szCs w:val="24"/>
                                    </w:rPr>
                                    <w:t>SANDWICH GANG CO.</w:t>
                                  </w:r>
                                </w:p>
                                <w:p w:rsidR="003227CB" w:rsidRPr="00C07491" w:rsidRDefault="0016611C" w:rsidP="00C07491">
                                  <w:pPr>
                                    <w:pStyle w:val="Header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07491">
                                    <w:rPr>
                                      <w:sz w:val="24"/>
                                      <w:szCs w:val="24"/>
                                    </w:rPr>
                                    <w:t>2263 BLOCK L SOSHANGUVE, 0152</w:t>
                                  </w:r>
                                </w:p>
                                <w:p w:rsidR="003227CB" w:rsidRPr="00C07491" w:rsidRDefault="00A4719B" w:rsidP="00C07491">
                                  <w:pPr>
                                    <w:pStyle w:val="Header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07491">
                                    <w:rPr>
                                      <w:sz w:val="24"/>
                                      <w:szCs w:val="24"/>
                                    </w:rPr>
                                    <w:t xml:space="preserve">Tel </w:t>
                                  </w:r>
                                  <w:r w:rsidR="0016611C" w:rsidRPr="00C07491">
                                    <w:rPr>
                                      <w:sz w:val="24"/>
                                      <w:szCs w:val="24"/>
                                    </w:rPr>
                                    <w:t>0720265751 </w:t>
                                  </w:r>
                                </w:p>
                                <w:p w:rsidR="003227CB" w:rsidRPr="00C07491" w:rsidRDefault="00134070" w:rsidP="00C07491">
                                  <w:pPr>
                                    <w:pStyle w:val="Header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sandwichgang</w:t>
                                  </w:r>
                                  <w:r w:rsidR="00E57B8E">
                                    <w:rPr>
                                      <w:sz w:val="24"/>
                                      <w:szCs w:val="24"/>
                                    </w:rPr>
                                    <w:t>co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@outlook.com</w:t>
                                  </w:r>
                                </w:p>
                                <w:p w:rsidR="003227CB" w:rsidRDefault="003227CB" w:rsidP="0016611C">
                                  <w:pPr>
                                    <w:pStyle w:val="Header"/>
                                  </w:pPr>
                                </w:p>
                              </w:tc>
                              <w:tc>
                                <w:tcPr>
                                  <w:tcW w:w="1387" w:type="pct"/>
                                </w:tcPr>
                                <w:p w:rsidR="003227CB" w:rsidRDefault="00826FA9">
                                  <w:pPr>
                                    <w:pStyle w:val="Header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7AA4C8E3" wp14:editId="1EBB9B96">
                                        <wp:extent cx="1774372" cy="1774372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G-20200205-WA0006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74372" cy="1774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227CB" w:rsidRDefault="003227C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3pt;margin-top:39.4pt;width:496.5pt;height:133.7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" o:allowoverlap="f" filled="f" stroked="f" strokeweight=".5pt">
                <v:textbox inset="0,0,0,0">
                  <w:txbxContent>
                    <w:p w:rsidR="008F2332" w:rsidRDefault="008F2332"/>
                    <w:tbl>
                      <w:tblPr>
                        <w:tblW w:w="4993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262"/>
                        <w:gridCol w:w="2794"/>
                      </w:tblGrid>
                      <w:tr w:rsidR="008F2332" w:rsidTr="00373448">
                        <w:trPr>
                          <w:trHeight w:val="5184"/>
                        </w:trPr>
                        <w:tc>
                          <w:tcPr>
                            <w:tcW w:w="3613" w:type="pct"/>
                          </w:tcPr>
                          <w:p w:rsidR="003227CB" w:rsidRPr="00C07491" w:rsidRDefault="0016611C" w:rsidP="00C07491">
                            <w:pPr>
                              <w:pStyle w:val="Header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07491">
                              <w:rPr>
                                <w:sz w:val="24"/>
                                <w:szCs w:val="24"/>
                              </w:rPr>
                              <w:t>SANDWICH GANG CO.</w:t>
                            </w:r>
                          </w:p>
                          <w:p w:rsidR="003227CB" w:rsidRPr="00C07491" w:rsidRDefault="0016611C" w:rsidP="00C07491">
                            <w:pPr>
                              <w:pStyle w:val="Header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07491">
                              <w:rPr>
                                <w:sz w:val="24"/>
                                <w:szCs w:val="24"/>
                              </w:rPr>
                              <w:t>2263 BLOCK L SOSHANGUVE, 0152</w:t>
                            </w:r>
                          </w:p>
                          <w:p w:rsidR="003227CB" w:rsidRPr="00C07491" w:rsidRDefault="00A4719B" w:rsidP="00C07491">
                            <w:pPr>
                              <w:pStyle w:val="Header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07491">
                              <w:rPr>
                                <w:sz w:val="24"/>
                                <w:szCs w:val="24"/>
                              </w:rPr>
                              <w:t xml:space="preserve">Tel </w:t>
                            </w:r>
                            <w:r w:rsidR="0016611C" w:rsidRPr="00C07491">
                              <w:rPr>
                                <w:sz w:val="24"/>
                                <w:szCs w:val="24"/>
                              </w:rPr>
                              <w:t>0720265751 </w:t>
                            </w:r>
                          </w:p>
                          <w:p w:rsidR="003227CB" w:rsidRPr="00C07491" w:rsidRDefault="00134070" w:rsidP="00C07491">
                            <w:pPr>
                              <w:pStyle w:val="Header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sandwichgang</w:t>
                            </w:r>
                            <w:r w:rsidR="00E57B8E">
                              <w:rPr>
                                <w:sz w:val="24"/>
                                <w:szCs w:val="24"/>
                              </w:rPr>
                              <w:t>co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24"/>
                                <w:szCs w:val="24"/>
                              </w:rPr>
                              <w:t>@outlook.com</w:t>
                            </w:r>
                          </w:p>
                          <w:p w:rsidR="003227CB" w:rsidRDefault="003227CB" w:rsidP="0016611C">
                            <w:pPr>
                              <w:pStyle w:val="Header"/>
                            </w:pPr>
                          </w:p>
                        </w:tc>
                        <w:tc>
                          <w:tcPr>
                            <w:tcW w:w="1387" w:type="pct"/>
                          </w:tcPr>
                          <w:p w:rsidR="003227CB" w:rsidRDefault="00826FA9">
                            <w:pPr>
                              <w:pStyle w:val="Header"/>
                              <w:jc w:val="right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AA4C8E3" wp14:editId="1EBB9B96">
                                  <wp:extent cx="1774372" cy="1774372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-20200205-WA0006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4372" cy="1774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227CB" w:rsidRDefault="003227CB"/>
                  </w:txbxContent>
                </v:textbox>
                <w10:wrap type="topAndBottom" anchorx="margin" anchory="margin"/>
              </v:shape>
            </w:pict>
          </mc:Fallback>
        </mc:AlternateContent>
      </w:r>
      <w:sdt>
        <w:sdtPr>
          <w:rPr>
            <w:sz w:val="24"/>
            <w:szCs w:val="24"/>
          </w:rPr>
          <w:id w:val="1090121960"/>
          <w:placeholder>
            <w:docPart w:val="E05BC2E9EE4A4D2D935B86203F5A4B5F"/>
          </w:placeholder>
          <w:date w:fullDate="2020-02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826FA9" w:rsidRPr="00C07491">
            <w:rPr>
              <w:sz w:val="24"/>
              <w:szCs w:val="24"/>
            </w:rPr>
            <w:t>February 18, 2020</w:t>
          </w:r>
        </w:sdtContent>
      </w:sdt>
    </w:p>
    <w:p w:rsidR="003227CB" w:rsidRPr="00C07491" w:rsidRDefault="00826FA9">
      <w:pPr>
        <w:pStyle w:val="Recipient"/>
        <w:rPr>
          <w:sz w:val="24"/>
          <w:szCs w:val="24"/>
        </w:rPr>
      </w:pPr>
      <w:r w:rsidRPr="00C07491">
        <w:rPr>
          <w:sz w:val="24"/>
          <w:szCs w:val="24"/>
        </w:rPr>
        <w:t>Soshanguve Technical High School</w:t>
      </w:r>
    </w:p>
    <w:p w:rsidR="003227CB" w:rsidRPr="00C07491" w:rsidRDefault="00826FA9">
      <w:pPr>
        <w:rPr>
          <w:sz w:val="24"/>
          <w:szCs w:val="24"/>
        </w:rPr>
      </w:pPr>
      <w:r w:rsidRPr="00C07491">
        <w:rPr>
          <w:sz w:val="24"/>
          <w:szCs w:val="24"/>
        </w:rPr>
        <w:t>1633 Block L, Soshanguve, Pretoria, 0152</w:t>
      </w:r>
    </w:p>
    <w:p w:rsidR="003227CB" w:rsidRPr="00C07491" w:rsidRDefault="00A4719B" w:rsidP="00C07491">
      <w:pPr>
        <w:pStyle w:val="Salutation"/>
        <w:spacing w:line="360" w:lineRule="auto"/>
        <w:rPr>
          <w:sz w:val="24"/>
          <w:szCs w:val="24"/>
        </w:rPr>
      </w:pPr>
      <w:r w:rsidRPr="00C07491">
        <w:rPr>
          <w:sz w:val="24"/>
          <w:szCs w:val="24"/>
        </w:rPr>
        <w:t xml:space="preserve">Dear </w:t>
      </w:r>
      <w:r w:rsidR="008F2332" w:rsidRPr="00C07491">
        <w:rPr>
          <w:sz w:val="24"/>
          <w:szCs w:val="24"/>
        </w:rPr>
        <w:t>Sir/Madam.</w:t>
      </w:r>
    </w:p>
    <w:p w:rsidR="00DD14DF" w:rsidRPr="00C07491" w:rsidRDefault="00373448" w:rsidP="00C07491">
      <w:pPr>
        <w:spacing w:line="360" w:lineRule="auto"/>
        <w:jc w:val="both"/>
        <w:rPr>
          <w:sz w:val="24"/>
          <w:szCs w:val="24"/>
        </w:rPr>
      </w:pPr>
      <w:r w:rsidRPr="00C07491">
        <w:rPr>
          <w:sz w:val="24"/>
          <w:szCs w:val="24"/>
        </w:rPr>
        <w:t xml:space="preserve">Good day! Thank you for finding time to read this letter. I am writing to you because I would like to have your permission to sell food in the school premises. The food we will be selling are: </w:t>
      </w:r>
      <w:r w:rsidR="00E3640C">
        <w:rPr>
          <w:b/>
          <w:sz w:val="24"/>
          <w:szCs w:val="24"/>
        </w:rPr>
        <w:t>Sandwich Burgers, Hotdogs &amp; Soft d</w:t>
      </w:r>
      <w:r w:rsidRPr="00C07491">
        <w:rPr>
          <w:b/>
          <w:sz w:val="24"/>
          <w:szCs w:val="24"/>
        </w:rPr>
        <w:t>rinks</w:t>
      </w:r>
      <w:r w:rsidRPr="00C07491">
        <w:rPr>
          <w:sz w:val="24"/>
          <w:szCs w:val="24"/>
        </w:rPr>
        <w:t xml:space="preserve">. </w:t>
      </w:r>
    </w:p>
    <w:p w:rsidR="00DD14DF" w:rsidRPr="00C07491" w:rsidRDefault="00DD14DF" w:rsidP="00C07491">
      <w:pPr>
        <w:spacing w:line="360" w:lineRule="auto"/>
        <w:jc w:val="both"/>
        <w:rPr>
          <w:sz w:val="24"/>
          <w:szCs w:val="24"/>
        </w:rPr>
      </w:pPr>
      <w:r w:rsidRPr="00C07491">
        <w:rPr>
          <w:sz w:val="24"/>
          <w:szCs w:val="24"/>
        </w:rPr>
        <w:t xml:space="preserve">We oath to follow the rules and regulations of the school for the benefits of the students. The prices will not be that much because I know that students a limited budget. </w:t>
      </w:r>
    </w:p>
    <w:p w:rsidR="00DD14DF" w:rsidRPr="00C07491" w:rsidRDefault="00C07491" w:rsidP="00C07491">
      <w:pPr>
        <w:tabs>
          <w:tab w:val="left" w:pos="6703"/>
        </w:tabs>
        <w:spacing w:line="360" w:lineRule="auto"/>
        <w:jc w:val="both"/>
        <w:rPr>
          <w:sz w:val="24"/>
          <w:szCs w:val="24"/>
        </w:rPr>
      </w:pPr>
      <w:r w:rsidRPr="00C07491">
        <w:rPr>
          <w:sz w:val="24"/>
          <w:szCs w:val="24"/>
        </w:rPr>
        <w:t>I hope for a good response. Thank you very much!</w:t>
      </w:r>
      <w:r>
        <w:rPr>
          <w:sz w:val="24"/>
          <w:szCs w:val="24"/>
        </w:rPr>
        <w:tab/>
      </w:r>
    </w:p>
    <w:p w:rsidR="003227CB" w:rsidRPr="00C07491" w:rsidRDefault="00A4719B">
      <w:pPr>
        <w:pStyle w:val="Closing"/>
        <w:rPr>
          <w:sz w:val="24"/>
          <w:szCs w:val="24"/>
        </w:rPr>
      </w:pPr>
      <w:r w:rsidRPr="00C07491">
        <w:rPr>
          <w:sz w:val="24"/>
          <w:szCs w:val="24"/>
        </w:rPr>
        <w:t>Warm regards,</w:t>
      </w:r>
    </w:p>
    <w:p w:rsidR="0016611C" w:rsidRPr="00C07491" w:rsidRDefault="00E57B8E" w:rsidP="0016611C">
      <w:pPr>
        <w:pStyle w:val="Signature"/>
        <w:rPr>
          <w:sz w:val="24"/>
          <w:szCs w:val="24"/>
        </w:rPr>
      </w:pPr>
      <w:sdt>
        <w:sdtPr>
          <w:rPr>
            <w:sz w:val="24"/>
            <w:szCs w:val="24"/>
          </w:rPr>
          <w:alias w:val="Your Name"/>
          <w:tag w:val=""/>
          <w:id w:val="1197042864"/>
          <w:placeholder>
            <w:docPart w:val="40413E9F75454EA086929CBC44E5E65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6611C" w:rsidRPr="00C07491">
            <w:rPr>
              <w:sz w:val="24"/>
              <w:szCs w:val="24"/>
            </w:rPr>
            <w:t>MR K.SELOMA</w:t>
          </w:r>
        </w:sdtContent>
      </w:sdt>
    </w:p>
    <w:p w:rsidR="003227CB" w:rsidRPr="00C07491" w:rsidRDefault="00C07491" w:rsidP="0016611C">
      <w:pPr>
        <w:pStyle w:val="Signature"/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sectPr w:rsidR="003227CB" w:rsidRPr="00C07491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19B" w:rsidRDefault="00A4719B">
      <w:pPr>
        <w:spacing w:before="0" w:after="0" w:line="240" w:lineRule="auto"/>
      </w:pPr>
      <w:r>
        <w:separator/>
      </w:r>
    </w:p>
  </w:endnote>
  <w:endnote w:type="continuationSeparator" w:id="0">
    <w:p w:rsidR="00A4719B" w:rsidRDefault="00A471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7CB" w:rsidRDefault="00A4719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F23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19B" w:rsidRDefault="00A4719B">
      <w:pPr>
        <w:spacing w:before="0" w:after="0" w:line="240" w:lineRule="auto"/>
      </w:pPr>
      <w:r>
        <w:separator/>
      </w:r>
    </w:p>
  </w:footnote>
  <w:footnote w:type="continuationSeparator" w:id="0">
    <w:p w:rsidR="00A4719B" w:rsidRDefault="00A471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A9" w:rsidRDefault="00E57B8E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2516" o:spid="_x0000_s2050" type="#_x0000_t75" style="position:absolute;margin-left:0;margin-top:0;width:7in;height:7in;z-index:-251657216;mso-position-horizontal:center;mso-position-horizontal-relative:margin;mso-position-vertical:center;mso-position-vertical-relative:margin" o:allowincell="f">
          <v:imagedata r:id="rId1" o:title="IMG-20200205-WA00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A9" w:rsidRDefault="00E57B8E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2517" o:spid="_x0000_s2051" type="#_x0000_t75" style="position:absolute;margin-left:0;margin-top:0;width:7in;height:7in;z-index:-251656192;mso-position-horizontal:center;mso-position-horizontal-relative:margin;mso-position-vertical:center;mso-position-vertical-relative:margin" o:allowincell="f">
          <v:imagedata r:id="rId1" o:title="IMG-20200205-WA000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A9" w:rsidRDefault="00E57B8E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2515" o:spid="_x0000_s2049" type="#_x0000_t75" style="position:absolute;margin-left:0;margin-top:0;width:7in;height:7in;z-index:-251658240;mso-position-horizontal:center;mso-position-horizontal-relative:margin;mso-position-vertical:center;mso-position-vertical-relative:margin" o:allowincell="f">
          <v:imagedata r:id="rId1" o:title="IMG-20200205-WA0005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1C"/>
    <w:rsid w:val="00134070"/>
    <w:rsid w:val="0016611C"/>
    <w:rsid w:val="003227CB"/>
    <w:rsid w:val="00373448"/>
    <w:rsid w:val="00826FA9"/>
    <w:rsid w:val="008F2332"/>
    <w:rsid w:val="00A4719B"/>
    <w:rsid w:val="00C07491"/>
    <w:rsid w:val="00DD14DF"/>
    <w:rsid w:val="00E3640C"/>
    <w:rsid w:val="00E5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62445B2-1289-4F10-8E78-A129E786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5BC2E9EE4A4D2D935B86203F5A4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BE25D-EA86-4BFE-B3DA-0E4A889323E8}"/>
      </w:docPartPr>
      <w:docPartBody>
        <w:p w:rsidR="009E6DA5" w:rsidRDefault="00B634FA">
          <w:pPr>
            <w:pStyle w:val="E05BC2E9EE4A4D2D935B86203F5A4B5F"/>
          </w:pPr>
          <w:r>
            <w:t>Click Here to Select A Date</w:t>
          </w:r>
        </w:p>
      </w:docPartBody>
    </w:docPart>
    <w:docPart>
      <w:docPartPr>
        <w:name w:val="40413E9F75454EA086929CBC44E5E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85B84-7ABB-4096-8938-D9080869C22E}"/>
      </w:docPartPr>
      <w:docPartBody>
        <w:p w:rsidR="009E6DA5" w:rsidRDefault="00B634FA">
          <w:pPr>
            <w:pStyle w:val="40413E9F75454EA086929CBC44E5E655"/>
          </w:pPr>
          <w:r>
            <w:rPr>
              <w:b/>
              <w:bCs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FA"/>
    <w:rsid w:val="009E6DA5"/>
    <w:rsid w:val="00B6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5BC2E9EE4A4D2D935B86203F5A4B5F">
    <w:name w:val="E05BC2E9EE4A4D2D935B86203F5A4B5F"/>
  </w:style>
  <w:style w:type="paragraph" w:customStyle="1" w:styleId="0E9E688602C24EAE98B169D9FF966150">
    <w:name w:val="0E9E688602C24EAE98B169D9FF966150"/>
  </w:style>
  <w:style w:type="paragraph" w:customStyle="1" w:styleId="91336DBB3B524C5DAB9338A9ABBD2A69">
    <w:name w:val="91336DBB3B524C5DAB9338A9ABBD2A69"/>
  </w:style>
  <w:style w:type="paragraph" w:customStyle="1" w:styleId="DE5C2549145D4E86845CECBB44F346B4">
    <w:name w:val="DE5C2549145D4E86845CECBB44F346B4"/>
  </w:style>
  <w:style w:type="paragraph" w:customStyle="1" w:styleId="AF9E7F3469184EDB863ABEF70CB4D022">
    <w:name w:val="AF9E7F3469184EDB863ABEF70CB4D022"/>
  </w:style>
  <w:style w:type="paragraph" w:customStyle="1" w:styleId="40413E9F75454EA086929CBC44E5E655">
    <w:name w:val="40413E9F75454EA086929CBC44E5E655"/>
  </w:style>
  <w:style w:type="paragraph" w:customStyle="1" w:styleId="0D4FF51D183145B6B00D84D75D4D7EA9">
    <w:name w:val="0D4FF51D183145B6B00D84D75D4D7EA9"/>
  </w:style>
  <w:style w:type="paragraph" w:customStyle="1" w:styleId="DAA68EE9E32A469492CD150868A1FA6D">
    <w:name w:val="DAA68EE9E32A469492CD150868A1FA6D"/>
  </w:style>
  <w:style w:type="paragraph" w:customStyle="1" w:styleId="07D7915F3A1844FDAF3501C75A4B7372">
    <w:name w:val="07D7915F3A1844FDAF3501C75A4B7372"/>
  </w:style>
  <w:style w:type="paragraph" w:customStyle="1" w:styleId="DDBA34CDED974D349EC49353E10E4228">
    <w:name w:val="DDBA34CDED974D349EC49353E10E4228"/>
  </w:style>
  <w:style w:type="paragraph" w:customStyle="1" w:styleId="A133512FA25E4FC7A79C847A768A6137">
    <w:name w:val="A133512FA25E4FC7A79C847A768A6137"/>
  </w:style>
  <w:style w:type="paragraph" w:customStyle="1" w:styleId="B2F129C1902D40A889BD3B8DAD162B1D">
    <w:name w:val="B2F129C1902D40A889BD3B8DAD162B1D"/>
  </w:style>
  <w:style w:type="paragraph" w:customStyle="1" w:styleId="77DFF8F3B64E40E693151ABD83A5C642">
    <w:name w:val="77DFF8F3B64E40E693151ABD83A5C6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828BD-A8A3-49DA-B48C-0C236CC6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</Template>
  <TotalTime>71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 K.SELOMA</dc:creator>
  <cp:keywords/>
  <cp:lastModifiedBy>lesedi</cp:lastModifiedBy>
  <cp:revision>5</cp:revision>
  <dcterms:created xsi:type="dcterms:W3CDTF">2020-02-17T16:03:00Z</dcterms:created>
  <dcterms:modified xsi:type="dcterms:W3CDTF">2020-02-18T04:27:00Z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